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BB2D01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9CB8D40" w14:textId="286BDD78" w:rsidR="00692703" w:rsidRPr="00CF1A49" w:rsidRDefault="001E7703" w:rsidP="00913946">
            <w:pPr>
              <w:pStyle w:val="Title"/>
            </w:pPr>
            <w:r>
              <w:t>James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Miller</w:t>
            </w:r>
          </w:p>
          <w:p w14:paraId="10F6C118" w14:textId="491C9C8E" w:rsidR="00692703" w:rsidRPr="00DA3537" w:rsidRDefault="00216517" w:rsidP="00913946">
            <w:pPr>
              <w:pStyle w:val="ContactInfo"/>
              <w:contextualSpacing w:val="0"/>
              <w:rPr>
                <w:rFonts w:ascii="Times New Roman" w:hAnsi="Times New Roman" w:cs="Times New Roman"/>
              </w:rPr>
            </w:pPr>
            <w:r w:rsidRPr="00DA3537">
              <w:rPr>
                <w:rFonts w:ascii="Times New Roman" w:hAnsi="Times New Roman" w:cs="Times New Roman"/>
              </w:rPr>
              <w:t>(425)902-35</w:t>
            </w:r>
            <w:r w:rsidR="0032172B">
              <w:rPr>
                <w:rFonts w:ascii="Times New Roman" w:hAnsi="Times New Roman" w:cs="Times New Roman"/>
              </w:rPr>
              <w:t>66</w:t>
            </w:r>
          </w:p>
          <w:p w14:paraId="655A7E79" w14:textId="1D1BA82C" w:rsidR="00692703" w:rsidRPr="00DA3537" w:rsidRDefault="00DA3537" w:rsidP="00913946">
            <w:pPr>
              <w:pStyle w:val="ContactInfoEmphasis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DA3537">
              <w:rPr>
                <w:rFonts w:ascii="Times New Roman" w:hAnsi="Times New Roman" w:cs="Times New Roman"/>
                <w:color w:val="384F65" w:themeColor="accent6" w:themeShade="BF"/>
                <w:sz w:val="20"/>
                <w:szCs w:val="20"/>
              </w:rPr>
              <w:t>j</w:t>
            </w:r>
            <w:r w:rsidR="00216517" w:rsidRPr="00DA3537">
              <w:rPr>
                <w:rFonts w:ascii="Times New Roman" w:hAnsi="Times New Roman" w:cs="Times New Roman"/>
                <w:color w:val="384F65" w:themeColor="accent6" w:themeShade="BF"/>
                <w:sz w:val="20"/>
                <w:szCs w:val="20"/>
              </w:rPr>
              <w:t>am1211miller@gmail.com</w:t>
            </w:r>
            <w:r w:rsidR="00692703" w:rsidRPr="00DA3537">
              <w:rPr>
                <w:rFonts w:ascii="Times New Roman" w:hAnsi="Times New Roman" w:cs="Times New Roman"/>
                <w:color w:val="384F65" w:themeColor="accent6" w:themeShade="BF"/>
                <w:sz w:val="20"/>
                <w:szCs w:val="20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384F65" w:themeColor="accent6" w:themeShade="BF"/>
                  <w:sz w:val="20"/>
                  <w:szCs w:val="20"/>
                </w:rPr>
                <w:alias w:val="Divider dot:"/>
                <w:tag w:val="Divider dot:"/>
                <w:id w:val="2000459528"/>
                <w:placeholder>
                  <w:docPart w:val="CB6C3857D20B40EE8136E801FB2345E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DA3537">
                  <w:rPr>
                    <w:rFonts w:ascii="Times New Roman" w:hAnsi="Times New Roman" w:cs="Times New Roman"/>
                    <w:color w:val="384F65" w:themeColor="accent6" w:themeShade="BF"/>
                    <w:sz w:val="20"/>
                    <w:szCs w:val="20"/>
                  </w:rPr>
                  <w:t>·</w:t>
                </w:r>
              </w:sdtContent>
            </w:sdt>
            <w:r w:rsidR="00692703" w:rsidRPr="00DA3537">
              <w:rPr>
                <w:rFonts w:ascii="Times New Roman" w:hAnsi="Times New Roman" w:cs="Times New Roman"/>
                <w:color w:val="384F65" w:themeColor="accent6" w:themeShade="BF"/>
                <w:sz w:val="20"/>
                <w:szCs w:val="20"/>
              </w:rPr>
              <w:t xml:space="preserve"> </w:t>
            </w:r>
            <w:r w:rsidRPr="00DA3537">
              <w:rPr>
                <w:rStyle w:val="vanity-namedomain"/>
                <w:rFonts w:ascii="Times New Roman" w:hAnsi="Times New Roman" w:cs="Times New Roman"/>
                <w:color w:val="384F65" w:themeColor="accent6" w:themeShade="BF"/>
                <w:sz w:val="20"/>
                <w:szCs w:val="20"/>
                <w:bdr w:val="none" w:sz="0" w:space="0" w:color="auto" w:frame="1"/>
                <w:shd w:val="clear" w:color="auto" w:fill="FFFFFF"/>
              </w:rPr>
              <w:t>www.linkedin.com/in/</w:t>
            </w:r>
            <w:r w:rsidRPr="00DA3537">
              <w:rPr>
                <w:rStyle w:val="vanity-namedisplay-name"/>
                <w:rFonts w:ascii="Times New Roman" w:hAnsi="Times New Roman" w:cs="Times New Roman"/>
                <w:color w:val="384F65" w:themeColor="accent6" w:themeShade="BF"/>
                <w:sz w:val="20"/>
                <w:szCs w:val="20"/>
                <w:bdr w:val="none" w:sz="0" w:space="0" w:color="auto" w:frame="1"/>
                <w:shd w:val="clear" w:color="auto" w:fill="FFFFFF"/>
              </w:rPr>
              <w:t>james-meeler</w:t>
            </w:r>
          </w:p>
        </w:tc>
      </w:tr>
      <w:tr w:rsidR="005579C9" w:rsidRPr="00CF1A49" w14:paraId="27FF532A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5E68814" w14:textId="77777777" w:rsidR="005579C9" w:rsidRDefault="005579C9" w:rsidP="005579C9"/>
        </w:tc>
      </w:tr>
    </w:tbl>
    <w:p w14:paraId="09263B51" w14:textId="77777777" w:rsidR="005579C9" w:rsidRDefault="005579C9" w:rsidP="005579C9">
      <w:pPr>
        <w:pStyle w:val="Header"/>
      </w:pPr>
    </w:p>
    <w:p w14:paraId="7427CCDB" w14:textId="6E75B54B" w:rsidR="00216517" w:rsidRPr="00DA3537" w:rsidRDefault="00DA3537" w:rsidP="00216517">
      <w:pPr>
        <w:pStyle w:val="Header"/>
        <w:jc w:val="center"/>
        <w:rPr>
          <w:rStyle w:val="jsgrdq"/>
          <w:rFonts w:ascii="Times New Roman" w:hAnsi="Times New Roman" w:cs="Times New Roman"/>
          <w:color w:val="384F65" w:themeColor="accent6" w:themeShade="BF"/>
        </w:rPr>
      </w:pPr>
      <w:r>
        <w:rPr>
          <w:rStyle w:val="jsgrdq"/>
          <w:rFonts w:ascii="Times New Roman" w:hAnsi="Times New Roman" w:cs="Times New Roman"/>
          <w:color w:val="384F65" w:themeColor="accent6" w:themeShade="BF"/>
        </w:rPr>
        <w:t xml:space="preserve">Searching for an internship. </w:t>
      </w:r>
      <w:r w:rsidR="00216517" w:rsidRPr="00DA3537">
        <w:rPr>
          <w:rStyle w:val="jsgrdq"/>
          <w:rFonts w:ascii="Times New Roman" w:hAnsi="Times New Roman" w:cs="Times New Roman"/>
          <w:color w:val="384F65" w:themeColor="accent6" w:themeShade="BF"/>
        </w:rPr>
        <w:t>Spent many years gaining collaboration and problem-solving skills in the labor and coaching industry. Always wanting learning more about computer science and development.</w:t>
      </w:r>
    </w:p>
    <w:p w14:paraId="35CAD62F" w14:textId="77777777" w:rsidR="00216517" w:rsidRPr="00216517" w:rsidRDefault="00216517" w:rsidP="00216517">
      <w:pPr>
        <w:pStyle w:val="Header"/>
        <w:jc w:val="center"/>
        <w:rPr>
          <w:rFonts w:ascii="Times New Roman" w:hAnsi="Times New Roman" w:cs="Times New Roman"/>
        </w:rPr>
      </w:pPr>
    </w:p>
    <w:p w14:paraId="6ABC8320" w14:textId="5CFF46A7" w:rsidR="00216517" w:rsidRPr="00216517" w:rsidRDefault="00216517" w:rsidP="00216517">
      <w:pPr>
        <w:pStyle w:val="Header"/>
        <w:rPr>
          <w:rStyle w:val="jsgrdq"/>
          <w:rFonts w:ascii="Times New Roman" w:hAnsi="Times New Roman" w:cs="Times New Roman"/>
          <w:b/>
          <w:bCs/>
          <w:color w:val="444440"/>
          <w:sz w:val="28"/>
          <w:szCs w:val="28"/>
        </w:rPr>
      </w:pPr>
      <w:r w:rsidRPr="00216517">
        <w:rPr>
          <w:rStyle w:val="jsgrdq"/>
          <w:rFonts w:ascii="Times New Roman" w:hAnsi="Times New Roman" w:cs="Times New Roman"/>
          <w:b/>
          <w:bCs/>
          <w:color w:val="444440"/>
          <w:sz w:val="28"/>
          <w:szCs w:val="28"/>
        </w:rPr>
        <w:t>Experience</w:t>
      </w:r>
    </w:p>
    <w:p w14:paraId="41D9AED0" w14:textId="4F102270" w:rsidR="00216517" w:rsidRDefault="00216517" w:rsidP="00216517">
      <w:pPr>
        <w:rPr>
          <w:rStyle w:val="jsgrdq"/>
          <w:rFonts w:ascii="Times New Roman" w:hAnsi="Times New Roman" w:cs="Times New Roman"/>
          <w:color w:val="auto"/>
        </w:rPr>
      </w:pPr>
      <w:r>
        <w:rPr>
          <w:rStyle w:val="jsgrdq"/>
          <w:rFonts w:ascii="Times New Roman" w:hAnsi="Times New Roman" w:cs="Times New Roman"/>
          <w:color w:val="auto"/>
        </w:rPr>
        <w:t xml:space="preserve">  </w:t>
      </w:r>
      <w:r w:rsidRPr="00216517">
        <w:rPr>
          <w:rStyle w:val="jsgrdq"/>
          <w:rFonts w:ascii="Times New Roman" w:hAnsi="Times New Roman" w:cs="Times New Roman"/>
          <w:color w:val="auto"/>
        </w:rPr>
        <w:t>Facilities Management - Crossroads Bible Church | 2019-2021</w:t>
      </w:r>
    </w:p>
    <w:p w14:paraId="7CE26E40" w14:textId="77777777" w:rsidR="00216517" w:rsidRPr="00216517" w:rsidRDefault="00216517" w:rsidP="00216517">
      <w:pPr>
        <w:rPr>
          <w:rStyle w:val="jsgrdq"/>
          <w:rFonts w:ascii="Times New Roman" w:hAnsi="Times New Roman" w:cs="Times New Roman"/>
          <w:color w:val="auto"/>
        </w:rPr>
      </w:pPr>
    </w:p>
    <w:p w14:paraId="1C2C0537" w14:textId="1FB6A050" w:rsidR="00216517" w:rsidRPr="00DA3537" w:rsidRDefault="00216517" w:rsidP="0021651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Designed and built systems to store and keep track of inventory.</w:t>
      </w:r>
    </w:p>
    <w:p w14:paraId="517039D6" w14:textId="77777777" w:rsidR="00216517" w:rsidRPr="00DA3537" w:rsidRDefault="00216517" w:rsidP="0021651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Prepared campus for events.</w:t>
      </w:r>
    </w:p>
    <w:p w14:paraId="16558967" w14:textId="77777777" w:rsidR="00216517" w:rsidRPr="00DA3537" w:rsidRDefault="00216517" w:rsidP="0021651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Worked with team members to keep the facility clean.</w:t>
      </w:r>
    </w:p>
    <w:p w14:paraId="192071BA" w14:textId="361B3169" w:rsidR="00216517" w:rsidRPr="00DA3537" w:rsidRDefault="00216517" w:rsidP="0021651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Mapped and created diagrams with Sketchup.</w:t>
      </w:r>
    </w:p>
    <w:p w14:paraId="696D76DC" w14:textId="5BE67CD7" w:rsidR="00216517" w:rsidRPr="00DA3537" w:rsidRDefault="00216517" w:rsidP="00216517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Quickly learned how to use many different tools to complete projects.</w:t>
      </w:r>
    </w:p>
    <w:p w14:paraId="345031A7" w14:textId="77777777" w:rsidR="00216517" w:rsidRPr="00216517" w:rsidRDefault="00216517" w:rsidP="00216517">
      <w:pPr>
        <w:pStyle w:val="ListParagraph"/>
        <w:ind w:left="1080"/>
        <w:rPr>
          <w:rFonts w:ascii="Times New Roman" w:eastAsia="Times New Roman" w:hAnsi="Times New Roman" w:cs="Times New Roman"/>
          <w:szCs w:val="24"/>
        </w:rPr>
      </w:pPr>
    </w:p>
    <w:p w14:paraId="6B294363" w14:textId="35DAF709" w:rsidR="00216517" w:rsidRPr="00216517" w:rsidRDefault="00216517" w:rsidP="00216517">
      <w:pPr>
        <w:rPr>
          <w:rStyle w:val="jsgrdq"/>
          <w:rFonts w:ascii="Times New Roman" w:hAnsi="Times New Roman" w:cs="Times New Roman"/>
          <w:color w:val="auto"/>
          <w:szCs w:val="24"/>
        </w:rPr>
      </w:pPr>
      <w:r>
        <w:rPr>
          <w:rStyle w:val="jsgrdq"/>
          <w:rFonts w:ascii="Times New Roman" w:hAnsi="Times New Roman" w:cs="Times New Roman"/>
          <w:color w:val="auto"/>
          <w:szCs w:val="24"/>
        </w:rPr>
        <w:t xml:space="preserve">  </w:t>
      </w:r>
      <w:r w:rsidRPr="00216517">
        <w:rPr>
          <w:rStyle w:val="jsgrdq"/>
          <w:rFonts w:ascii="Times New Roman" w:hAnsi="Times New Roman" w:cs="Times New Roman"/>
          <w:color w:val="auto"/>
          <w:szCs w:val="24"/>
        </w:rPr>
        <w:t>Coach - Skyhawks Sports Camp | 2018</w:t>
      </w:r>
    </w:p>
    <w:p w14:paraId="5281025F" w14:textId="551FF982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Coached multiple sports.</w:t>
      </w:r>
    </w:p>
    <w:p w14:paraId="3A44C8C9" w14:textId="5466F2E2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Formed a safe and fun learning environment.</w:t>
      </w:r>
    </w:p>
    <w:p w14:paraId="7BD78B6D" w14:textId="476F5707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Organized events for 30+ Kids during camp.</w:t>
      </w:r>
    </w:p>
    <w:p w14:paraId="170CCE95" w14:textId="7F8F0087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Worked with parents.</w:t>
      </w:r>
    </w:p>
    <w:p w14:paraId="615DF8E0" w14:textId="76B42FBB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Used communication and leadership to teach important qualities to campers.</w:t>
      </w:r>
    </w:p>
    <w:p w14:paraId="06CB9F72" w14:textId="77777777" w:rsidR="00216517" w:rsidRPr="00DA3537" w:rsidRDefault="00216517" w:rsidP="00216517">
      <w:pPr>
        <w:pStyle w:val="ListParagraph"/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384F65" w:themeColor="accent6" w:themeShade="BF"/>
          <w:szCs w:val="24"/>
        </w:rPr>
      </w:pPr>
      <w:r w:rsidRPr="00DA3537">
        <w:rPr>
          <w:rFonts w:ascii="Times New Roman" w:eastAsia="Times New Roman" w:hAnsi="Times New Roman" w:cs="Times New Roman"/>
          <w:color w:val="384F65" w:themeColor="accent6" w:themeShade="BF"/>
          <w:szCs w:val="24"/>
        </w:rPr>
        <w:t>Created fun games to keep the kid’s interest.</w:t>
      </w:r>
    </w:p>
    <w:p w14:paraId="2C87C65F" w14:textId="23AD11EC" w:rsidR="00216517" w:rsidRDefault="00216517" w:rsidP="00216517">
      <w:pPr>
        <w:rPr>
          <w:rStyle w:val="jsgrdq"/>
          <w:rFonts w:ascii="Times New Roman" w:hAnsi="Times New Roman" w:cs="Times New Roman"/>
          <w:b/>
          <w:bCs/>
          <w:color w:val="444440"/>
          <w:sz w:val="28"/>
          <w:szCs w:val="28"/>
        </w:rPr>
      </w:pPr>
      <w:r w:rsidRPr="00216517">
        <w:rPr>
          <w:rStyle w:val="jsgrdq"/>
          <w:rFonts w:ascii="Times New Roman" w:hAnsi="Times New Roman" w:cs="Times New Roman"/>
          <w:b/>
          <w:bCs/>
          <w:color w:val="444440"/>
          <w:sz w:val="28"/>
          <w:szCs w:val="28"/>
        </w:rPr>
        <w:t>Education</w:t>
      </w:r>
    </w:p>
    <w:p w14:paraId="419561E0" w14:textId="054A5149" w:rsidR="00216517" w:rsidRDefault="00216517" w:rsidP="00216517">
      <w:pPr>
        <w:rPr>
          <w:rStyle w:val="jsgrdq"/>
          <w:rFonts w:ascii="Times New Roman" w:hAnsi="Times New Roman" w:cs="Times New Roman"/>
          <w:color w:val="auto"/>
          <w:spacing w:val="10"/>
          <w:szCs w:val="24"/>
        </w:rPr>
      </w:pPr>
      <w:r w:rsidRPr="00DA3537">
        <w:rPr>
          <w:rStyle w:val="jsgrdq"/>
          <w:rFonts w:ascii="Times New Roman" w:hAnsi="Times New Roman" w:cs="Times New Roman"/>
          <w:color w:val="384F65" w:themeColor="accent6" w:themeShade="BF"/>
          <w:spacing w:val="10"/>
          <w:szCs w:val="24"/>
        </w:rPr>
        <w:t xml:space="preserve"> </w:t>
      </w:r>
      <w:r w:rsidR="00DA3537" w:rsidRPr="00DA3537">
        <w:rPr>
          <w:rStyle w:val="jsgrdq"/>
          <w:rFonts w:ascii="Times New Roman" w:hAnsi="Times New Roman" w:cs="Times New Roman"/>
          <w:color w:val="384F65" w:themeColor="accent6" w:themeShade="BF"/>
          <w:spacing w:val="10"/>
          <w:szCs w:val="24"/>
        </w:rPr>
        <w:t xml:space="preserve"> </w:t>
      </w:r>
      <w:r w:rsidRPr="00DA3537">
        <w:rPr>
          <w:rStyle w:val="jsgrdq"/>
          <w:rFonts w:ascii="Times New Roman" w:hAnsi="Times New Roman" w:cs="Times New Roman"/>
          <w:color w:val="auto"/>
          <w:spacing w:val="10"/>
          <w:szCs w:val="24"/>
        </w:rPr>
        <w:t>Grand Canyon University 2019-2023</w:t>
      </w:r>
    </w:p>
    <w:p w14:paraId="0F1D0A68" w14:textId="31116C0D" w:rsidR="00DA3537" w:rsidRPr="00DA3537" w:rsidRDefault="00DA3537" w:rsidP="00DA3537">
      <w:pPr>
        <w:pStyle w:val="ListParagraph"/>
        <w:numPr>
          <w:ilvl w:val="0"/>
          <w:numId w:val="15"/>
        </w:numPr>
        <w:rPr>
          <w:rStyle w:val="jsgrdq"/>
          <w:rFonts w:ascii="Times New Roman" w:hAnsi="Times New Roman" w:cs="Times New Roman"/>
          <w:color w:val="384F65" w:themeColor="accent6" w:themeShade="BF"/>
          <w:spacing w:val="10"/>
          <w:szCs w:val="24"/>
        </w:rPr>
      </w:pPr>
      <w:r>
        <w:rPr>
          <w:rStyle w:val="jsgrdq"/>
          <w:rFonts w:ascii="Times New Roman" w:hAnsi="Times New Roman" w:cs="Times New Roman"/>
          <w:color w:val="384F65" w:themeColor="accent6" w:themeShade="BF"/>
          <w:spacing w:val="10"/>
          <w:szCs w:val="24"/>
        </w:rPr>
        <w:t>Computer Science with an Emphasis in Entrepreneurial Studies</w:t>
      </w:r>
    </w:p>
    <w:p w14:paraId="192E443C" w14:textId="035FA23B" w:rsidR="00216517" w:rsidRPr="00DA3537" w:rsidRDefault="00216517" w:rsidP="00DA3537">
      <w:pPr>
        <w:pStyle w:val="ListParagraph"/>
        <w:numPr>
          <w:ilvl w:val="0"/>
          <w:numId w:val="15"/>
        </w:numPr>
        <w:rPr>
          <w:rStyle w:val="jsgrdq"/>
          <w:rFonts w:ascii="Times New Roman" w:hAnsi="Times New Roman" w:cs="Times New Roman"/>
          <w:color w:val="384F65" w:themeColor="accent6" w:themeShade="BF"/>
          <w:szCs w:val="24"/>
        </w:rPr>
      </w:pPr>
      <w:r w:rsidRPr="00DA3537">
        <w:rPr>
          <w:rStyle w:val="jsgrdq"/>
          <w:rFonts w:ascii="Times New Roman" w:hAnsi="Times New Roman" w:cs="Times New Roman"/>
          <w:color w:val="384F65" w:themeColor="accent6" w:themeShade="BF"/>
          <w:szCs w:val="24"/>
        </w:rPr>
        <w:t xml:space="preserve">Currently a </w:t>
      </w:r>
      <w:r w:rsidR="00DE3BF9">
        <w:rPr>
          <w:rStyle w:val="jsgrdq"/>
          <w:rFonts w:ascii="Times New Roman" w:hAnsi="Times New Roman" w:cs="Times New Roman"/>
          <w:color w:val="384F65" w:themeColor="accent6" w:themeShade="BF"/>
          <w:szCs w:val="24"/>
        </w:rPr>
        <w:t>Junior</w:t>
      </w:r>
      <w:r w:rsidRPr="00DA3537">
        <w:rPr>
          <w:rStyle w:val="jsgrdq"/>
          <w:rFonts w:ascii="Times New Roman" w:hAnsi="Times New Roman" w:cs="Times New Roman"/>
          <w:color w:val="384F65" w:themeColor="accent6" w:themeShade="BF"/>
          <w:szCs w:val="24"/>
        </w:rPr>
        <w:t>.</w:t>
      </w:r>
    </w:p>
    <w:p w14:paraId="4DE76E7C" w14:textId="428663D6" w:rsidR="00216517" w:rsidRDefault="00216517" w:rsidP="00216517">
      <w:pPr>
        <w:rPr>
          <w:rFonts w:cstheme="minorHAnsi"/>
          <w:color w:val="auto"/>
        </w:rPr>
      </w:pPr>
    </w:p>
    <w:p w14:paraId="38B0EBF3" w14:textId="700023C3" w:rsidR="00216517" w:rsidRPr="00DA3537" w:rsidRDefault="00216517" w:rsidP="00216517">
      <w:pPr>
        <w:rPr>
          <w:rFonts w:ascii="Times New Roman" w:hAnsi="Times New Roman" w:cs="Times New Roman"/>
          <w:b/>
          <w:bCs/>
          <w:color w:val="444440"/>
          <w:sz w:val="28"/>
          <w:szCs w:val="28"/>
        </w:rPr>
      </w:pPr>
      <w:r>
        <w:rPr>
          <w:rStyle w:val="jsgrdq"/>
          <w:rFonts w:ascii="Times New Roman" w:hAnsi="Times New Roman" w:cs="Times New Roman"/>
          <w:b/>
          <w:bCs/>
          <w:color w:val="444440"/>
          <w:sz w:val="28"/>
          <w:szCs w:val="28"/>
        </w:rPr>
        <w:t>Skills</w:t>
      </w:r>
    </w:p>
    <w:p w14:paraId="224388F2" w14:textId="5D1C2B8E" w:rsidR="00DA3537" w:rsidRP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 w:rsidRPr="00DA3537">
        <w:rPr>
          <w:rFonts w:ascii="Times New Roman" w:hAnsi="Times New Roman" w:cs="Times New Roman"/>
          <w:color w:val="384F65" w:themeColor="accent6" w:themeShade="BF"/>
        </w:rPr>
        <w:t>Created and designed an active online server experience in Minecraft using Java.</w:t>
      </w:r>
    </w:p>
    <w:p w14:paraId="58918A05" w14:textId="77777777" w:rsidR="00DA3537" w:rsidRPr="00DA3537" w:rsidRDefault="00DA3537" w:rsidP="002165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 w:rsidRPr="00DA3537">
        <w:rPr>
          <w:rFonts w:ascii="Times New Roman" w:hAnsi="Times New Roman" w:cs="Times New Roman"/>
          <w:color w:val="384F65" w:themeColor="accent6" w:themeShade="BF"/>
        </w:rPr>
        <w:t>3 years of experience with Java.</w:t>
      </w:r>
    </w:p>
    <w:p w14:paraId="4D20274A" w14:textId="58B00B6A" w:rsidR="00DA3537" w:rsidRP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 w:rsidRPr="00DA3537">
        <w:rPr>
          <w:rFonts w:ascii="Times New Roman" w:hAnsi="Times New Roman" w:cs="Times New Roman"/>
          <w:color w:val="384F65" w:themeColor="accent6" w:themeShade="BF"/>
        </w:rPr>
        <w:t>1 year of experience with C++ and Python.</w:t>
      </w:r>
    </w:p>
    <w:p w14:paraId="74B2C8AE" w14:textId="2464C547" w:rsidR="00DA3537" w:rsidRP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 w:rsidRPr="00DA3537">
        <w:rPr>
          <w:rFonts w:ascii="Times New Roman" w:hAnsi="Times New Roman" w:cs="Times New Roman"/>
          <w:color w:val="384F65" w:themeColor="accent6" w:themeShade="BF"/>
        </w:rPr>
        <w:t>Well-versed in Project Management and Leadership.</w:t>
      </w:r>
    </w:p>
    <w:p w14:paraId="78213B42" w14:textId="51B0BA84" w:rsid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 w:rsidRPr="00DA3537">
        <w:rPr>
          <w:rFonts w:ascii="Times New Roman" w:hAnsi="Times New Roman" w:cs="Times New Roman"/>
          <w:color w:val="384F65" w:themeColor="accent6" w:themeShade="BF"/>
        </w:rPr>
        <w:t>1 year of experience with HTML5/CSS/JavaScript.</w:t>
      </w:r>
    </w:p>
    <w:p w14:paraId="03F046E7" w14:textId="4F43C829" w:rsid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>
        <w:rPr>
          <w:rFonts w:ascii="Times New Roman" w:hAnsi="Times New Roman" w:cs="Times New Roman"/>
          <w:color w:val="384F65" w:themeColor="accent6" w:themeShade="BF"/>
        </w:rPr>
        <w:t xml:space="preserve">Have worked with Flutter to create Android Applications. </w:t>
      </w:r>
    </w:p>
    <w:p w14:paraId="76629A98" w14:textId="0D0278B0" w:rsidR="00DA3537" w:rsidRPr="00DA3537" w:rsidRDefault="00DA3537" w:rsidP="00DA353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384F65" w:themeColor="accent6" w:themeShade="BF"/>
        </w:rPr>
      </w:pPr>
      <w:r>
        <w:rPr>
          <w:rFonts w:ascii="Times New Roman" w:hAnsi="Times New Roman" w:cs="Times New Roman"/>
          <w:color w:val="384F65" w:themeColor="accent6" w:themeShade="BF"/>
        </w:rPr>
        <w:t>On-job experience with Sketch-up and Layout.</w:t>
      </w:r>
    </w:p>
    <w:p w14:paraId="5FE7F60A" w14:textId="7B172FD5" w:rsidR="00DA3537" w:rsidRPr="00DA3537" w:rsidRDefault="00DA3537" w:rsidP="00216517">
      <w:pPr>
        <w:rPr>
          <w:rFonts w:cstheme="minorHAnsi"/>
          <w:color w:val="384F65" w:themeColor="accent6" w:themeShade="BF"/>
        </w:rPr>
      </w:pPr>
      <w:r w:rsidRPr="00DA3537">
        <w:rPr>
          <w:rFonts w:cstheme="minorHAnsi"/>
          <w:color w:val="384F65" w:themeColor="accent6" w:themeShade="BF"/>
        </w:rPr>
        <w:t xml:space="preserve">   </w:t>
      </w:r>
    </w:p>
    <w:sectPr w:rsidR="00DA3537" w:rsidRPr="00DA353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72FB1" w14:textId="77777777" w:rsidR="00F92162" w:rsidRDefault="00F92162" w:rsidP="0068194B">
      <w:r>
        <w:separator/>
      </w:r>
    </w:p>
    <w:p w14:paraId="0D7D83C7" w14:textId="77777777" w:rsidR="00F92162" w:rsidRDefault="00F92162"/>
    <w:p w14:paraId="2335211E" w14:textId="77777777" w:rsidR="00F92162" w:rsidRDefault="00F92162"/>
  </w:endnote>
  <w:endnote w:type="continuationSeparator" w:id="0">
    <w:p w14:paraId="7CB49234" w14:textId="77777777" w:rsidR="00F92162" w:rsidRDefault="00F92162" w:rsidP="0068194B">
      <w:r>
        <w:continuationSeparator/>
      </w:r>
    </w:p>
    <w:p w14:paraId="3659DF36" w14:textId="77777777" w:rsidR="00F92162" w:rsidRDefault="00F92162"/>
    <w:p w14:paraId="30D4DA15" w14:textId="77777777" w:rsidR="00F92162" w:rsidRDefault="00F921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C13B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3DDBF" w14:textId="77777777" w:rsidR="00F92162" w:rsidRDefault="00F92162" w:rsidP="0068194B">
      <w:r>
        <w:separator/>
      </w:r>
    </w:p>
    <w:p w14:paraId="769EEBA8" w14:textId="77777777" w:rsidR="00F92162" w:rsidRDefault="00F92162"/>
    <w:p w14:paraId="49C3953A" w14:textId="77777777" w:rsidR="00F92162" w:rsidRDefault="00F92162"/>
  </w:footnote>
  <w:footnote w:type="continuationSeparator" w:id="0">
    <w:p w14:paraId="1CAE76BC" w14:textId="77777777" w:rsidR="00F92162" w:rsidRDefault="00F92162" w:rsidP="0068194B">
      <w:r>
        <w:continuationSeparator/>
      </w:r>
    </w:p>
    <w:p w14:paraId="6C0DDB24" w14:textId="77777777" w:rsidR="00F92162" w:rsidRDefault="00F92162"/>
    <w:p w14:paraId="6A9CF3E7" w14:textId="77777777" w:rsidR="00F92162" w:rsidRDefault="00F921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6A6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2611AF0" wp14:editId="6253195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C5D399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443AB1"/>
    <w:multiLevelType w:val="multilevel"/>
    <w:tmpl w:val="B4F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C303CB0"/>
    <w:multiLevelType w:val="hybridMultilevel"/>
    <w:tmpl w:val="18F00E98"/>
    <w:lvl w:ilvl="0" w:tplc="32D0DF4C">
      <w:start w:val="42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DA6020C"/>
    <w:multiLevelType w:val="multilevel"/>
    <w:tmpl w:val="6568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70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3340"/>
    <w:rsid w:val="001C0E68"/>
    <w:rsid w:val="001C4B6F"/>
    <w:rsid w:val="001D0BF1"/>
    <w:rsid w:val="001E3120"/>
    <w:rsid w:val="001E7703"/>
    <w:rsid w:val="001E7E0C"/>
    <w:rsid w:val="001F0BB0"/>
    <w:rsid w:val="001F4E6D"/>
    <w:rsid w:val="001F6140"/>
    <w:rsid w:val="00203573"/>
    <w:rsid w:val="0020597D"/>
    <w:rsid w:val="00213B4C"/>
    <w:rsid w:val="00216517"/>
    <w:rsid w:val="002253B0"/>
    <w:rsid w:val="00236D54"/>
    <w:rsid w:val="00241D8C"/>
    <w:rsid w:val="00241FDB"/>
    <w:rsid w:val="0024720C"/>
    <w:rsid w:val="0025572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172B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480D"/>
    <w:rsid w:val="00D66A52"/>
    <w:rsid w:val="00D66EFA"/>
    <w:rsid w:val="00D72A2D"/>
    <w:rsid w:val="00D914F1"/>
    <w:rsid w:val="00D9521A"/>
    <w:rsid w:val="00DA353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BF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2162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FB742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customStyle="1" w:styleId="jsgrdq">
    <w:name w:val="jsgrdq"/>
    <w:basedOn w:val="DefaultParagraphFont"/>
    <w:rsid w:val="00216517"/>
  </w:style>
  <w:style w:type="paragraph" w:customStyle="1" w:styleId="04xlpa">
    <w:name w:val="_04xlpa"/>
    <w:basedOn w:val="Normal"/>
    <w:rsid w:val="0021651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vanity-namedomain">
    <w:name w:val="vanity-name__domain"/>
    <w:basedOn w:val="DefaultParagraphFont"/>
    <w:rsid w:val="00DA3537"/>
  </w:style>
  <w:style w:type="character" w:customStyle="1" w:styleId="vanity-namedisplay-name">
    <w:name w:val="vanity-name__display-name"/>
    <w:basedOn w:val="DefaultParagraphFont"/>
    <w:rsid w:val="00DA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%20Miller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6C3857D20B40EE8136E801FB23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EA6E-CAE7-49A0-B526-53AEC9EDF980}"/>
      </w:docPartPr>
      <w:docPartBody>
        <w:p w:rsidR="00194D3C" w:rsidRDefault="00BE70FB">
          <w:pPr>
            <w:pStyle w:val="CB6C3857D20B40EE8136E801FB2345E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FB"/>
    <w:rsid w:val="00194D3C"/>
    <w:rsid w:val="00BE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B6C3857D20B40EE8136E801FB2345E3">
    <w:name w:val="CB6C3857D20B40EE8136E801FB2345E3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 Miller\AppData\Roaming\Microsoft\Templates\Modern chronological cover letter.dotx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2021-09-28T15:51:00Z</dcterms:created>
  <dcterms:modified xsi:type="dcterms:W3CDTF">2022-01-25T04:11:00Z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